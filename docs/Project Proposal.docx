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EF" w:rsidRDefault="00C81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819EF" w:rsidRDefault="00014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Objective:</w:t>
      </w:r>
    </w:p>
    <w:p w:rsidR="00C819EF" w:rsidRDefault="004137F3" w:rsidP="000144CD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tactile learning tool to instruct primary school students in the basics of computer programming. This tool will allow s</w:t>
      </w:r>
      <w:r w:rsidR="00DD6947">
        <w:rPr>
          <w:rFonts w:ascii="Calibri" w:hAnsi="Calibri" w:cs="Calibri"/>
          <w:lang w:val="en"/>
        </w:rPr>
        <w:t xml:space="preserve">tudents to arrange blocks </w:t>
      </w:r>
      <w:r w:rsidR="000144CD">
        <w:rPr>
          <w:rFonts w:ascii="Calibri" w:hAnsi="Calibri" w:cs="Calibri"/>
          <w:lang w:val="en"/>
        </w:rPr>
        <w:t>to perform basic operations and assignments. Verification of valid code structures will provide feedback for learning, and control of simple outputs connected to the system can give students a goal for their project.</w:t>
      </w:r>
    </w:p>
    <w:p w:rsidR="000144CD" w:rsidRDefault="000144CD" w:rsidP="000144CD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:rsidR="00C819EF" w:rsidRDefault="004137F3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Motivation</w:t>
      </w:r>
      <w:r w:rsidR="000144CD">
        <w:rPr>
          <w:rFonts w:ascii="Calibri" w:hAnsi="Calibri" w:cs="Calibri"/>
          <w:u w:val="single"/>
          <w:lang w:val="en"/>
        </w:rPr>
        <w:t>:</w:t>
      </w:r>
    </w:p>
    <w:p w:rsidR="000144CD" w:rsidRDefault="000144CD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  <w:u w:val="single"/>
          <w:lang w:val="en"/>
        </w:rPr>
      </w:pPr>
    </w:p>
    <w:p w:rsidR="00A03E52" w:rsidRDefault="004137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Currently </w:t>
      </w:r>
      <w:r w:rsidR="00A03E52">
        <w:rPr>
          <w:rFonts w:ascii="Calibri" w:hAnsi="Calibri" w:cs="Calibri"/>
          <w:lang w:val="en"/>
        </w:rPr>
        <w:t xml:space="preserve">there are is a limited selection of methods to teach younger groups of students about computer programming, and those that do exist rely on the use of software. This project is aimed to produce a learning aid that will function in a setting where there are not enough computers available for student to use. </w:t>
      </w:r>
      <w:r w:rsidR="005A39EF">
        <w:rPr>
          <w:rFonts w:ascii="Calibri" w:hAnsi="Calibri" w:cs="Calibri"/>
          <w:lang w:val="en"/>
        </w:rPr>
        <w:t>Basic functionality of the system should not require the presence of any computer.</w:t>
      </w:r>
    </w:p>
    <w:p w:rsidR="00C819EF" w:rsidRDefault="00A03E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implementation </w:t>
      </w:r>
      <w:r w:rsidR="006A2E09">
        <w:rPr>
          <w:rFonts w:ascii="Calibri" w:hAnsi="Calibri" w:cs="Calibri"/>
          <w:lang w:val="en"/>
        </w:rPr>
        <w:t>as</w:t>
      </w:r>
      <w:r>
        <w:rPr>
          <w:rFonts w:ascii="Calibri" w:hAnsi="Calibri" w:cs="Calibri"/>
          <w:lang w:val="en"/>
        </w:rPr>
        <w:t xml:space="preserve"> a tactile learning</w:t>
      </w:r>
      <w:r w:rsidR="006A2E09">
        <w:rPr>
          <w:rFonts w:ascii="Calibri" w:hAnsi="Calibri" w:cs="Calibri"/>
          <w:lang w:val="en"/>
        </w:rPr>
        <w:t xml:space="preserve"> aide is to allow students of any age to be introduced to the subject using a familiar process. Giving a physical learning aide separate from a computer will also allow the teaching of programming without the other distractions available on a PC, and give students that have trouble with abstraction a set of objects to focus on.</w:t>
      </w:r>
    </w:p>
    <w:p w:rsidR="00C819EF" w:rsidRDefault="004137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Description:</w:t>
      </w:r>
    </w:p>
    <w:p w:rsidR="00C819EF" w:rsidRDefault="00B25B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final package will be </w:t>
      </w:r>
      <w:r w:rsidR="004137F3">
        <w:rPr>
          <w:rFonts w:ascii="Calibri" w:hAnsi="Calibri" w:cs="Calibri"/>
          <w:lang w:val="en"/>
        </w:rPr>
        <w:t>a set of between twenty to thirty bl</w:t>
      </w:r>
      <w:r>
        <w:rPr>
          <w:rFonts w:ascii="Calibri" w:hAnsi="Calibri" w:cs="Calibri"/>
          <w:lang w:val="en"/>
        </w:rPr>
        <w:t xml:space="preserve">ocks </w:t>
      </w:r>
      <w:r w:rsidR="001D1884">
        <w:rPr>
          <w:rFonts w:ascii="Calibri" w:hAnsi="Calibri" w:cs="Calibri"/>
          <w:lang w:val="en"/>
        </w:rPr>
        <w:t xml:space="preserve">typically </w:t>
      </w:r>
      <w:r>
        <w:rPr>
          <w:rFonts w:ascii="Calibri" w:hAnsi="Calibri" w:cs="Calibri"/>
          <w:lang w:val="en"/>
        </w:rPr>
        <w:t xml:space="preserve">about two inches along the longest edge. </w:t>
      </w:r>
      <w:r w:rsidR="004137F3">
        <w:rPr>
          <w:rFonts w:ascii="Calibri" w:hAnsi="Calibri" w:cs="Calibri"/>
          <w:lang w:val="en"/>
        </w:rPr>
        <w:t>The set will consist of a central processor block</w:t>
      </w:r>
      <w:r>
        <w:rPr>
          <w:rFonts w:ascii="Calibri" w:hAnsi="Calibri" w:cs="Calibri"/>
          <w:lang w:val="en"/>
        </w:rPr>
        <w:t>, a small number of dedicated output blocks</w:t>
      </w:r>
      <w:r w:rsidR="004137F3">
        <w:rPr>
          <w:rFonts w:ascii="Calibri" w:hAnsi="Calibri" w:cs="Calibri"/>
          <w:lang w:val="en"/>
        </w:rPr>
        <w:t xml:space="preserve">, and </w:t>
      </w:r>
      <w:r>
        <w:rPr>
          <w:rFonts w:ascii="Calibri" w:hAnsi="Calibri" w:cs="Calibri"/>
          <w:lang w:val="en"/>
        </w:rPr>
        <w:t>the function and operation blocks used to implement the code</w:t>
      </w:r>
      <w:r w:rsidR="004137F3">
        <w:rPr>
          <w:rFonts w:ascii="Calibri" w:hAnsi="Calibri" w:cs="Calibri"/>
          <w:lang w:val="en"/>
        </w:rPr>
        <w:t>. Power will be distributed through the network of connected blocks starting at a battery lo</w:t>
      </w:r>
      <w:r>
        <w:rPr>
          <w:rFonts w:ascii="Calibri" w:hAnsi="Calibri" w:cs="Calibri"/>
          <w:lang w:val="en"/>
        </w:rPr>
        <w:t>cated near/with the processor, and all of the power and data connections for the system will be through contact p</w:t>
      </w:r>
      <w:r w:rsidR="00CE64AB">
        <w:rPr>
          <w:rFonts w:ascii="Calibri" w:hAnsi="Calibri" w:cs="Calibri"/>
          <w:lang w:val="en"/>
        </w:rPr>
        <w:t>ads on the edges of each block.</w:t>
      </w:r>
      <w:r w:rsidR="00A92E12">
        <w:rPr>
          <w:rFonts w:ascii="Calibri" w:hAnsi="Calibri" w:cs="Calibri"/>
          <w:lang w:val="en"/>
        </w:rPr>
        <w:t xml:space="preserve"> These contact pads will be held in place during use by a coupling mechanism which holds adjacent blocks together.</w:t>
      </w:r>
      <w:bookmarkStart w:id="0" w:name="_GoBack"/>
      <w:bookmarkEnd w:id="0"/>
      <w:r w:rsidR="00CE64AB">
        <w:rPr>
          <w:rFonts w:ascii="Calibri" w:hAnsi="Calibri" w:cs="Calibri"/>
          <w:lang w:val="en"/>
        </w:rPr>
        <w:t xml:space="preserve"> Error notifications will be available to indicate faults in the code at the individual block.</w:t>
      </w:r>
    </w:p>
    <w:p w:rsidR="00C819EF" w:rsidRDefault="00C81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819EF" w:rsidRDefault="00C81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819EF" w:rsidRDefault="00C819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81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E3"/>
    <w:rsid w:val="000144CD"/>
    <w:rsid w:val="001D1884"/>
    <w:rsid w:val="004137F3"/>
    <w:rsid w:val="005A39EF"/>
    <w:rsid w:val="006A2E09"/>
    <w:rsid w:val="007620E3"/>
    <w:rsid w:val="00A03E52"/>
    <w:rsid w:val="00A92E12"/>
    <w:rsid w:val="00B25BDB"/>
    <w:rsid w:val="00C819EF"/>
    <w:rsid w:val="00CE64AB"/>
    <w:rsid w:val="00D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4ADA39D-65AA-4FA2-B9D2-B2B3B0B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2A419117.dotm</Template>
  <TotalTime>32</TotalTime>
  <Pages>1</Pages>
  <Words>314</Words>
  <Characters>1591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Frister</dc:creator>
  <cp:keywords/>
  <dc:description/>
  <cp:lastModifiedBy>Daniel Frister</cp:lastModifiedBy>
  <cp:revision>9</cp:revision>
  <dcterms:created xsi:type="dcterms:W3CDTF">2015-01-23T19:31:00Z</dcterms:created>
  <dcterms:modified xsi:type="dcterms:W3CDTF">2015-01-23T20:02:00Z</dcterms:modified>
</cp:coreProperties>
</file>